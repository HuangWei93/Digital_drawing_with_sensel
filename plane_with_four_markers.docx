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642E" w:rsidRDefault="0016156F" w:rsidP="00DE67DB">
      <w:pPr>
        <w:tabs>
          <w:tab w:val="left" w:pos="709"/>
          <w:tab w:val="left" w:pos="851"/>
          <w:tab w:val="left" w:pos="4140"/>
          <w:tab w:val="left" w:pos="8647"/>
          <w:tab w:val="left" w:pos="8789"/>
          <w:tab w:val="left" w:pos="9540"/>
          <w:tab w:val="left" w:pos="10260"/>
        </w:tabs>
        <w:ind w:left="709" w:right="-142" w:hanging="425"/>
      </w:pPr>
      <w:r>
        <w:t xml:space="preserve">       </w:t>
      </w:r>
      <w:r w:rsidR="000B3534">
        <w:t xml:space="preserve">                                                               </w:t>
      </w:r>
      <w:r w:rsidR="00DE67DB">
        <w:tab/>
      </w:r>
      <w:r w:rsidR="00716D4B">
        <w:rPr>
          <w:noProof/>
          <w:lang w:val="it-CH" w:eastAsia="it-CH"/>
        </w:rPr>
        <w:drawing>
          <wp:inline distT="0" distB="0" distL="0" distR="0">
            <wp:extent cx="540000" cy="540000"/>
            <wp:effectExtent l="0" t="0" r="635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rker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540000" cy="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16D4B">
        <w:t xml:space="preserve">                                                                                </w:t>
      </w:r>
      <w:r w:rsidR="000B3534">
        <w:t xml:space="preserve">  </w:t>
      </w:r>
      <w:r>
        <w:t xml:space="preserve"> </w:t>
      </w:r>
      <w:r w:rsidR="00DE67DB">
        <w:tab/>
      </w:r>
      <w:r w:rsidR="00716D4B">
        <w:rPr>
          <w:noProof/>
          <w:lang w:val="it-CH" w:eastAsia="it-CH"/>
        </w:rPr>
        <w:drawing>
          <wp:inline distT="0" distB="0" distL="0" distR="0">
            <wp:extent cx="540000" cy="540000"/>
            <wp:effectExtent l="0" t="0" r="635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arker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540000" cy="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16D4B">
        <w:t xml:space="preserve">     </w:t>
      </w:r>
    </w:p>
    <w:p w:rsidR="00716D4B" w:rsidRDefault="00716D4B"/>
    <w:p w:rsidR="00716D4B" w:rsidRDefault="00716D4B"/>
    <w:p w:rsidR="00716D4B" w:rsidRDefault="00716D4B" w:rsidP="0016156F">
      <w:pPr>
        <w:tabs>
          <w:tab w:val="left" w:pos="709"/>
          <w:tab w:val="left" w:pos="10348"/>
        </w:tabs>
      </w:pPr>
    </w:p>
    <w:p w:rsidR="00716D4B" w:rsidRDefault="00716D4B"/>
    <w:p w:rsidR="00716D4B" w:rsidRDefault="00716D4B" w:rsidP="000B3534">
      <w:pPr>
        <w:tabs>
          <w:tab w:val="left" w:pos="709"/>
        </w:tabs>
      </w:pPr>
    </w:p>
    <w:p w:rsidR="00716D4B" w:rsidRDefault="00716D4B"/>
    <w:p w:rsidR="00716D4B" w:rsidRDefault="00716D4B"/>
    <w:p w:rsidR="00716D4B" w:rsidRDefault="00716D4B" w:rsidP="0016156F">
      <w:pPr>
        <w:tabs>
          <w:tab w:val="left" w:pos="284"/>
        </w:tabs>
      </w:pPr>
    </w:p>
    <w:p w:rsidR="00716D4B" w:rsidRDefault="00716D4B"/>
    <w:p w:rsidR="00716D4B" w:rsidRDefault="00716D4B" w:rsidP="0016156F">
      <w:pPr>
        <w:tabs>
          <w:tab w:val="left" w:pos="8789"/>
        </w:tabs>
      </w:pPr>
    </w:p>
    <w:p w:rsidR="00716D4B" w:rsidRDefault="00716D4B"/>
    <w:p w:rsidR="00716D4B" w:rsidRDefault="00716D4B"/>
    <w:p w:rsidR="00716D4B" w:rsidRDefault="00716D4B"/>
    <w:p w:rsidR="00716D4B" w:rsidRDefault="00716D4B"/>
    <w:p w:rsidR="00716D4B" w:rsidRDefault="00716D4B"/>
    <w:p w:rsidR="00716D4B" w:rsidRDefault="00716D4B"/>
    <w:p w:rsidR="000B3534" w:rsidRDefault="000B3534"/>
    <w:p w:rsidR="000B3534" w:rsidRDefault="000B3534"/>
    <w:p w:rsidR="000B3534" w:rsidRDefault="000B3534"/>
    <w:p w:rsidR="000B3534" w:rsidRDefault="000B3534"/>
    <w:p w:rsidR="000B3534" w:rsidRDefault="000B3534" w:rsidP="000B3534">
      <w:pPr>
        <w:tabs>
          <w:tab w:val="left" w:pos="851"/>
        </w:tabs>
        <w:ind w:left="709"/>
      </w:pPr>
    </w:p>
    <w:p w:rsidR="00716D4B" w:rsidRDefault="00716D4B"/>
    <w:p w:rsidR="00716D4B" w:rsidRDefault="00716D4B"/>
    <w:p w:rsidR="00716D4B" w:rsidRDefault="00716D4B"/>
    <w:p w:rsidR="000B3534" w:rsidRDefault="000B3534"/>
    <w:p w:rsidR="00840054" w:rsidRDefault="00840054"/>
    <w:p w:rsidR="00840054" w:rsidRDefault="00840054"/>
    <w:p w:rsidR="00840054" w:rsidRDefault="00840054"/>
    <w:p w:rsidR="00840054" w:rsidRDefault="00840054"/>
    <w:p w:rsidR="00840054" w:rsidRDefault="00840054"/>
    <w:p w:rsidR="000B3534" w:rsidRDefault="000B3534"/>
    <w:p w:rsidR="00716D4B" w:rsidRDefault="0016156F" w:rsidP="00DE67DB">
      <w:pPr>
        <w:tabs>
          <w:tab w:val="left" w:pos="284"/>
          <w:tab w:val="left" w:pos="709"/>
          <w:tab w:val="left" w:pos="3969"/>
          <w:tab w:val="left" w:pos="4140"/>
          <w:tab w:val="left" w:pos="8789"/>
          <w:tab w:val="left" w:pos="9540"/>
          <w:tab w:val="left" w:pos="10348"/>
        </w:tabs>
      </w:pPr>
      <w:r>
        <w:t xml:space="preserve">           </w:t>
      </w:r>
      <w:r w:rsidR="000B3534">
        <w:t xml:space="preserve">                                                               </w:t>
      </w:r>
      <w:r>
        <w:t xml:space="preserve"> </w:t>
      </w:r>
      <w:r w:rsidR="00DE67DB">
        <w:tab/>
      </w:r>
      <w:r w:rsidR="00716D4B">
        <w:rPr>
          <w:noProof/>
          <w:lang w:val="it-CH" w:eastAsia="it-CH"/>
        </w:rPr>
        <w:drawing>
          <wp:inline distT="0" distB="0" distL="0" distR="0">
            <wp:extent cx="540000" cy="540000"/>
            <wp:effectExtent l="0" t="0" r="635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arker4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540000" cy="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716D4B">
        <w:t xml:space="preserve">                                                                  </w:t>
      </w:r>
      <w:bookmarkStart w:id="0" w:name="_GoBack"/>
      <w:bookmarkEnd w:id="0"/>
      <w:r w:rsidR="00716D4B">
        <w:t xml:space="preserve">       </w:t>
      </w:r>
      <w:r>
        <w:t xml:space="preserve">  </w:t>
      </w:r>
      <w:r w:rsidR="000B3534">
        <w:t xml:space="preserve">      </w:t>
      </w:r>
      <w:r>
        <w:t xml:space="preserve"> </w:t>
      </w:r>
      <w:r w:rsidR="00DE67DB">
        <w:tab/>
      </w:r>
      <w:r w:rsidR="00716D4B">
        <w:rPr>
          <w:noProof/>
          <w:lang w:val="it-CH" w:eastAsia="it-CH"/>
        </w:rPr>
        <w:drawing>
          <wp:inline distT="0" distB="0" distL="0" distR="0">
            <wp:extent cx="540000" cy="540000"/>
            <wp:effectExtent l="0" t="0" r="635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arker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540000" cy="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6D4B" w:rsidSect="000B3534">
      <w:pgSz w:w="11900" w:h="16840"/>
      <w:pgMar w:top="454" w:right="690" w:bottom="705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D4B"/>
    <w:rsid w:val="000B3534"/>
    <w:rsid w:val="0016156F"/>
    <w:rsid w:val="00663743"/>
    <w:rsid w:val="00716D4B"/>
    <w:rsid w:val="00840054"/>
    <w:rsid w:val="00D61C6D"/>
    <w:rsid w:val="00DE6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9DC2DC-D21D-BA48-94B4-422D853BB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67D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67D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A7CA218E</Template>
  <TotalTime>46</TotalTime>
  <Pages>1</Pages>
  <Words>53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 Wei</dc:creator>
  <cp:keywords/>
  <dc:description/>
  <cp:lastModifiedBy>Huang Wei</cp:lastModifiedBy>
  <cp:revision>2</cp:revision>
  <cp:lastPrinted>2019-07-07T07:22:00Z</cp:lastPrinted>
  <dcterms:created xsi:type="dcterms:W3CDTF">2019-07-07T05:18:00Z</dcterms:created>
  <dcterms:modified xsi:type="dcterms:W3CDTF">2019-07-07T07:22:00Z</dcterms:modified>
</cp:coreProperties>
</file>